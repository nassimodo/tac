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33523" w:rsidRPr="00433523" w:rsidRDefault="00433523" w:rsidP="00433523">
      <w:pPr>
        <w:pStyle w:val="Titre1"/>
        <w:spacing w:line="240" w:lineRule="auto"/>
      </w:pPr>
      <w:r>
        <w:t>STICB545 – Traitement automatique de corpus</w:t>
      </w:r>
    </w:p>
    <w:p w:rsidR="00583EB9" w:rsidRDefault="00433523" w:rsidP="00583EB9">
      <w:pPr>
        <w:pStyle w:val="Titre1"/>
        <w:spacing w:line="240" w:lineRule="auto"/>
        <w:rPr>
          <w:sz w:val="32"/>
          <w:szCs w:val="24"/>
        </w:rPr>
      </w:pPr>
      <w:r w:rsidRPr="00433523">
        <w:rPr>
          <w:sz w:val="32"/>
          <w:szCs w:val="24"/>
        </w:rPr>
        <w:t xml:space="preserve">Devoir 2 – Extraction d’information </w:t>
      </w:r>
    </w:p>
    <w:p w:rsidR="00583EB9" w:rsidRDefault="00583EB9" w:rsidP="00583EB9">
      <w:pPr>
        <w:pStyle w:val="Titre1"/>
        <w:spacing w:line="240" w:lineRule="auto"/>
        <w:rPr>
          <w:sz w:val="24"/>
        </w:rPr>
      </w:pPr>
      <w:r w:rsidRPr="00583EB9">
        <w:rPr>
          <w:sz w:val="24"/>
          <w:szCs w:val="24"/>
        </w:rPr>
        <w:t xml:space="preserve">Nassim Derras </w:t>
      </w:r>
      <w:r>
        <w:rPr>
          <w:sz w:val="24"/>
        </w:rPr>
        <w:t xml:space="preserve">– M LING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</w:t>
      </w:r>
    </w:p>
    <w:p w:rsidR="00583EB9" w:rsidRPr="00583EB9" w:rsidRDefault="00583EB9" w:rsidP="00583EB9">
      <w:pPr>
        <w:pStyle w:val="Titre1"/>
        <w:spacing w:line="240" w:lineRule="auto"/>
        <w:rPr>
          <w:sz w:val="32"/>
          <w:szCs w:val="24"/>
        </w:rPr>
      </w:pPr>
      <w:r w:rsidRPr="00583EB9">
        <w:rPr>
          <w:sz w:val="24"/>
          <w:szCs w:val="24"/>
        </w:rPr>
        <w:t>Matricule : 000334827</w:t>
      </w:r>
    </w:p>
    <w:p w:rsidR="008B299E" w:rsidRDefault="008B299E">
      <w:pPr>
        <w:pStyle w:val="Titre2"/>
        <w:rPr>
          <w:i/>
          <w:iCs/>
        </w:rPr>
      </w:pPr>
      <w:r>
        <w:t>Ce devoir</w:t>
      </w:r>
      <w:r w:rsidR="006D4B38">
        <w:t xml:space="preserve"> est sauvé dans le dossier </w:t>
      </w:r>
      <w:r w:rsidR="006D4B38" w:rsidRPr="006D4B38">
        <w:rPr>
          <w:i/>
          <w:iCs/>
        </w:rPr>
        <w:t>devoir 2</w:t>
      </w:r>
    </w:p>
    <w:p w:rsidR="00B71283" w:rsidRPr="00B71283" w:rsidRDefault="00B71283" w:rsidP="00B71283">
      <w:r>
        <w:t xml:space="preserve">Nom : </w:t>
      </w:r>
      <w:hyperlink r:id="rId7" w:history="1">
        <w:proofErr w:type="spellStart"/>
        <w:r w:rsidRPr="00B71283">
          <w:rPr>
            <w:rStyle w:val="Lienhypertexte"/>
          </w:rPr>
          <w:t>nassimodo</w:t>
        </w:r>
        <w:proofErr w:type="spellEnd"/>
      </w:hyperlink>
    </w:p>
    <w:p w:rsidR="00F65334" w:rsidRDefault="008B299E">
      <w:pPr>
        <w:pStyle w:val="Titre2"/>
      </w:pPr>
      <w:r>
        <w:t>1.</w:t>
      </w:r>
    </w:p>
    <w:p w:rsidR="005679DA" w:rsidRDefault="008B299E" w:rsidP="008B299E">
      <w:r>
        <w:t xml:space="preserve">Fait. Je n’ai téléchargé que les </w:t>
      </w:r>
      <w:r w:rsidRPr="008B299E">
        <w:rPr>
          <w:b/>
          <w:bCs/>
          <w:i/>
          <w:iCs/>
        </w:rPr>
        <w:t>100</w:t>
      </w:r>
      <w:r>
        <w:t xml:space="preserve"> premiers fichiers </w:t>
      </w:r>
      <w:proofErr w:type="spellStart"/>
      <w:r>
        <w:t>pdfs</w:t>
      </w:r>
      <w:proofErr w:type="spellEnd"/>
      <w:r>
        <w:t xml:space="preserve"> (dû à un manque d’espace mémoire). Voir dossier../data</w:t>
      </w:r>
      <w:r w:rsidR="006D4B38">
        <w:t>/</w:t>
      </w:r>
      <w:proofErr w:type="spellStart"/>
      <w:r w:rsidR="006D4B38">
        <w:t>pdf</w:t>
      </w:r>
      <w:proofErr w:type="spellEnd"/>
    </w:p>
    <w:p w:rsidR="008B299E" w:rsidRDefault="008B299E" w:rsidP="008B299E">
      <w:pPr>
        <w:pStyle w:val="Titre2"/>
      </w:pPr>
      <w:r>
        <w:t>2</w:t>
      </w:r>
      <w:r w:rsidRPr="008B299E">
        <w:t>.</w:t>
      </w:r>
    </w:p>
    <w:p w:rsidR="008B299E" w:rsidRPr="008B299E" w:rsidRDefault="008B299E" w:rsidP="008B299E">
      <w:r>
        <w:t>Fait. Voir dossier ../data</w:t>
      </w:r>
      <w:r w:rsidR="006D4B38">
        <w:t>/</w:t>
      </w:r>
      <w:proofErr w:type="spellStart"/>
      <w:r w:rsidR="006D4B38">
        <w:t>txt</w:t>
      </w:r>
      <w:proofErr w:type="spellEnd"/>
    </w:p>
    <w:p w:rsidR="006D4B38" w:rsidRDefault="006D4B38" w:rsidP="006D4B38">
      <w:pPr>
        <w:pStyle w:val="Titre2"/>
      </w:pPr>
      <w:r>
        <w:t>3</w:t>
      </w:r>
      <w:r w:rsidRPr="008B299E">
        <w:t>.</w:t>
      </w:r>
    </w:p>
    <w:p w:rsidR="005679DA" w:rsidRPr="005679DA" w:rsidRDefault="005679DA" w:rsidP="005679DA">
      <w:r>
        <w:t>Dossier de d</w:t>
      </w:r>
      <w:r w:rsidR="00333750">
        <w:t>onnés</w:t>
      </w:r>
      <w:r>
        <w:t> </w:t>
      </w:r>
      <w:r w:rsidR="00333750">
        <w:t>téléchargés de l’UV</w:t>
      </w:r>
      <w:r>
        <w:t>: ./bulletins/</w:t>
      </w:r>
    </w:p>
    <w:p w:rsidR="008B299E" w:rsidRDefault="006D4B38" w:rsidP="008B299E">
      <w:r>
        <w:t xml:space="preserve">Année choisie : </w:t>
      </w:r>
      <w:r w:rsidRPr="00704440">
        <w:rPr>
          <w:b/>
          <w:bCs/>
        </w:rPr>
        <w:t>1855</w:t>
      </w:r>
    </w:p>
    <w:p w:rsidR="006D4B38" w:rsidRDefault="006D4B38" w:rsidP="006D4B38">
      <w:pPr>
        <w:pStyle w:val="Titre2"/>
      </w:pPr>
      <w:r>
        <w:t>4</w:t>
      </w:r>
      <w:r w:rsidRPr="008B299E">
        <w:t>.</w:t>
      </w:r>
    </w:p>
    <w:p w:rsidR="001302FB" w:rsidRPr="001302FB" w:rsidRDefault="00177E2D" w:rsidP="001302FB">
      <w:r>
        <w:t xml:space="preserve">Ici, j’ai d’abord agrégé les fichiers 13 fichiers de 1855 en un seul (via le script </w:t>
      </w:r>
      <w:r>
        <w:rPr>
          <w:i/>
          <w:iCs/>
        </w:rPr>
        <w:t>aggregator_bY.py</w:t>
      </w:r>
      <w:r>
        <w:t xml:space="preserve">). Ensuite, </w:t>
      </w:r>
      <w:r w:rsidRPr="00177E2D">
        <w:rPr>
          <w:i/>
          <w:iCs/>
        </w:rPr>
        <w:t>s1_keywords</w:t>
      </w:r>
      <w:r w:rsidR="003B4572">
        <w:rPr>
          <w:i/>
          <w:iCs/>
        </w:rPr>
        <w:t>_1</w:t>
      </w:r>
      <w:r w:rsidRPr="00177E2D">
        <w:rPr>
          <w:i/>
          <w:iCs/>
        </w:rPr>
        <w:t>.py</w:t>
      </w:r>
      <w:r>
        <w:t xml:space="preserve"> lit le fichier </w:t>
      </w:r>
      <w:r w:rsidRPr="00177E2D">
        <w:rPr>
          <w:i/>
          <w:iCs/>
        </w:rPr>
        <w:t>1855.txt</w:t>
      </w:r>
      <w:r>
        <w:t xml:space="preserve"> afin d’en tirer les </w:t>
      </w:r>
      <w:r w:rsidRPr="00177E2D">
        <w:rPr>
          <w:b/>
          <w:bCs/>
        </w:rPr>
        <w:t>keywords.</w:t>
      </w:r>
      <w:r>
        <w:t xml:space="preserve"> </w:t>
      </w:r>
    </w:p>
    <w:p w:rsidR="001302FB" w:rsidRDefault="00177E2D" w:rsidP="00177E2D">
      <w:pPr>
        <w:pStyle w:val="Titre2"/>
      </w:pPr>
      <w:r>
        <w:t>5.</w:t>
      </w:r>
    </w:p>
    <w:p w:rsidR="00A47561" w:rsidRDefault="00177E2D" w:rsidP="00177E2D">
      <w:r>
        <w:t xml:space="preserve">On va ici ajouter le script </w:t>
      </w:r>
      <w:r w:rsidRPr="00177E2D">
        <w:rPr>
          <w:i/>
          <w:iCs/>
        </w:rPr>
        <w:t>filtering.py</w:t>
      </w:r>
      <w:r>
        <w:t xml:space="preserve"> afin de garder que les mots « intéressants ». Comme commentaire, j’ai décidé de laisser </w:t>
      </w:r>
      <w:r w:rsidR="003B4572">
        <w:t>ces scripts de façon séparé</w:t>
      </w:r>
      <w:r w:rsidR="00950E70">
        <w:t>e</w:t>
      </w:r>
      <w:r w:rsidR="003B4572">
        <w:t xml:space="preserve"> et d’introduire manuellement l’année à chaque fois (bien évidemment, cela peut être amélioré). </w:t>
      </w:r>
      <w:r w:rsidR="00950E70">
        <w:t xml:space="preserve">On lance donc le ficher </w:t>
      </w:r>
      <w:r w:rsidR="00950E70" w:rsidRPr="00950E70">
        <w:rPr>
          <w:i/>
          <w:iCs/>
        </w:rPr>
        <w:t>filtering.py</w:t>
      </w:r>
      <w:r w:rsidR="00950E70">
        <w:t xml:space="preserve"> pour l’année 1855 afin de générer un fichier </w:t>
      </w:r>
      <w:r w:rsidR="00950E70" w:rsidRPr="00950E70">
        <w:rPr>
          <w:i/>
          <w:iCs/>
        </w:rPr>
        <w:t>1855_keywords.txt</w:t>
      </w:r>
      <w:r w:rsidR="00950E70">
        <w:rPr>
          <w:i/>
          <w:iCs/>
        </w:rPr>
        <w:t xml:space="preserve"> </w:t>
      </w:r>
      <w:r w:rsidR="00950E70">
        <w:t xml:space="preserve">que l’on sauve dans le dossier </w:t>
      </w:r>
      <w:proofErr w:type="spellStart"/>
      <w:r w:rsidR="00950E70" w:rsidRPr="00950E70">
        <w:rPr>
          <w:i/>
          <w:iCs/>
        </w:rPr>
        <w:t>tmp</w:t>
      </w:r>
      <w:proofErr w:type="spellEnd"/>
      <w:r w:rsidR="00950E70">
        <w:t xml:space="preserve">. </w:t>
      </w:r>
    </w:p>
    <w:p w:rsidR="00D8351B" w:rsidRDefault="00A47561" w:rsidP="00177E2D">
      <w:r>
        <w:t xml:space="preserve">Les </w:t>
      </w:r>
      <w:proofErr w:type="spellStart"/>
      <w:r>
        <w:t>stopswords</w:t>
      </w:r>
      <w:proofErr w:type="spellEnd"/>
      <w:r>
        <w:t xml:space="preserve"> ont été enrichi grâce à la table fournie par </w:t>
      </w:r>
      <w:hyperlink r:id="rId8" w:history="1">
        <w:r w:rsidRPr="00A47561">
          <w:rPr>
            <w:rStyle w:val="Lienhypertexte"/>
          </w:rPr>
          <w:t>countwordsfree.com</w:t>
        </w:r>
      </w:hyperlink>
      <w:r w:rsidR="000A0C85">
        <w:t xml:space="preserve"> au format </w:t>
      </w:r>
      <w:proofErr w:type="spellStart"/>
      <w:r w:rsidR="000A0C85" w:rsidRPr="000A0C85">
        <w:rPr>
          <w:i/>
          <w:iCs/>
        </w:rPr>
        <w:t>json</w:t>
      </w:r>
      <w:proofErr w:type="spellEnd"/>
      <w:r w:rsidR="000A0C85">
        <w:t>.</w:t>
      </w:r>
      <w:r w:rsidR="00462126">
        <w:t xml:space="preserve"> En plus de ces </w:t>
      </w:r>
      <w:proofErr w:type="spellStart"/>
      <w:r w:rsidR="00462126">
        <w:t>stopwords</w:t>
      </w:r>
      <w:proofErr w:type="spellEnd"/>
      <w:r w:rsidR="00462126">
        <w:t xml:space="preserve"> « externes », j’ai ajouté une liste </w:t>
      </w:r>
      <w:r w:rsidR="0092203E">
        <w:t xml:space="preserve">de mots afin qu’il n’apparaissent pas dans le </w:t>
      </w:r>
      <w:proofErr w:type="spellStart"/>
      <w:r w:rsidR="0092203E" w:rsidRPr="0092203E">
        <w:rPr>
          <w:i/>
          <w:iCs/>
        </w:rPr>
        <w:t>wordcloud</w:t>
      </w:r>
      <w:proofErr w:type="spellEnd"/>
      <w:r w:rsidR="0092203E" w:rsidRPr="0092203E">
        <w:rPr>
          <w:i/>
          <w:iCs/>
        </w:rPr>
        <w:t>.</w:t>
      </w:r>
      <w:r w:rsidR="0092203E">
        <w:t xml:space="preserve"> </w:t>
      </w:r>
    </w:p>
    <w:p w:rsidR="00D8351B" w:rsidRDefault="00D8351B" w:rsidP="00177E2D">
      <w:proofErr w:type="spellStart"/>
      <w:r>
        <w:lastRenderedPageBreak/>
        <w:t>Wordcloud</w:t>
      </w:r>
      <w:proofErr w:type="spellEnd"/>
      <w:r>
        <w:t xml:space="preserve"> sans le </w:t>
      </w:r>
      <w:proofErr w:type="spellStart"/>
      <w:r>
        <w:t>filtering</w:t>
      </w:r>
      <w:proofErr w:type="spellEnd"/>
      <w:r>
        <w:rPr>
          <w:noProof/>
        </w:rPr>
        <w:drawing>
          <wp:inline distT="0" distB="0" distL="0" distR="0" wp14:anchorId="07D089B6" wp14:editId="663FBFDD">
            <wp:extent cx="4287327" cy="2143901"/>
            <wp:effectExtent l="0" t="0" r="5715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658" cy="215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351" w:rsidRDefault="00D8351B" w:rsidP="00177E2D">
      <w:proofErr w:type="spellStart"/>
      <w:r>
        <w:t>Wordcloud</w:t>
      </w:r>
      <w:proofErr w:type="spellEnd"/>
      <w:r>
        <w:t xml:space="preserve"> avec le </w:t>
      </w:r>
      <w:proofErr w:type="spellStart"/>
      <w:r>
        <w:t>filtering</w:t>
      </w:r>
      <w:proofErr w:type="spellEnd"/>
      <w:r>
        <w:t>.</w:t>
      </w:r>
      <w:r>
        <w:rPr>
          <w:noProof/>
        </w:rPr>
        <w:drawing>
          <wp:inline distT="0" distB="0" distL="0" distR="0">
            <wp:extent cx="4286885" cy="2143680"/>
            <wp:effectExtent l="0" t="0" r="0" b="317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659" cy="216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E2D" w:rsidRDefault="000A0C85" w:rsidP="00881780">
      <w:pPr>
        <w:pStyle w:val="Titre2"/>
      </w:pPr>
      <w:r>
        <w:t xml:space="preserve"> </w:t>
      </w:r>
      <w:r w:rsidR="00881780">
        <w:t>6.</w:t>
      </w:r>
    </w:p>
    <w:p w:rsidR="00463E5E" w:rsidRDefault="00463E5E" w:rsidP="00463E5E">
      <w:r>
        <w:t xml:space="preserve">La fonction </w:t>
      </w:r>
      <w:r w:rsidRPr="00463E5E">
        <w:rPr>
          <w:i/>
          <w:iCs/>
        </w:rPr>
        <w:t>s3_ner.py</w:t>
      </w:r>
      <w:r>
        <w:rPr>
          <w:i/>
          <w:iCs/>
        </w:rPr>
        <w:t xml:space="preserve"> </w:t>
      </w:r>
      <w:r>
        <w:t xml:space="preserve">a été utilisé afin de déterminer les dix personnes, organisations et lieux les plus récurrents en 1855. Inutile d’afficher les résultats mais il est à noter que le script fourni de meilleurs résultats en utilisant le fichier </w:t>
      </w:r>
      <w:r w:rsidRPr="00463E5E">
        <w:rPr>
          <w:i/>
          <w:iCs/>
        </w:rPr>
        <w:t>1855.t</w:t>
      </w:r>
      <w:r>
        <w:rPr>
          <w:i/>
          <w:iCs/>
        </w:rPr>
        <w:t xml:space="preserve">xt </w:t>
      </w:r>
      <w:r>
        <w:t xml:space="preserve">que le fichier </w:t>
      </w:r>
      <w:r w:rsidRPr="00463E5E">
        <w:rPr>
          <w:i/>
          <w:iCs/>
        </w:rPr>
        <w:t>1855_keywords.txt</w:t>
      </w:r>
      <w:r>
        <w:t xml:space="preserve">. (peut-être dû au fait que les majuscules sont retirées dans </w:t>
      </w:r>
      <w:r w:rsidRPr="00463E5E">
        <w:rPr>
          <w:i/>
          <w:iCs/>
        </w:rPr>
        <w:t>1855_keywords.txt</w:t>
      </w:r>
      <w:r w:rsidR="00771613">
        <w:t xml:space="preserve">. On peut penser aussi que les noms « belges » avec un petit « de » seront « mal nommés ». </w:t>
      </w:r>
      <w:r>
        <w:t>)</w:t>
      </w:r>
    </w:p>
    <w:p w:rsidR="00463E5E" w:rsidRDefault="00463E5E" w:rsidP="00463E5E">
      <w:pPr>
        <w:pStyle w:val="Titre2"/>
      </w:pPr>
      <w:r>
        <w:t>7.</w:t>
      </w:r>
    </w:p>
    <w:p w:rsidR="00771613" w:rsidRDefault="00FE63CE" w:rsidP="00771613">
      <w:r>
        <w:t xml:space="preserve">Dix phrases ont été sélectionné dans le fichier </w:t>
      </w:r>
      <w:r w:rsidRPr="00FE63CE">
        <w:rPr>
          <w:i/>
          <w:iCs/>
        </w:rPr>
        <w:t>1855.txt</w:t>
      </w:r>
      <w:r>
        <w:t xml:space="preserve">. le script </w:t>
      </w:r>
      <w:r w:rsidRPr="00FE63CE">
        <w:rPr>
          <w:i/>
          <w:iCs/>
        </w:rPr>
        <w:t>s4_sentiment.py</w:t>
      </w:r>
      <w:r>
        <w:rPr>
          <w:i/>
          <w:iCs/>
        </w:rPr>
        <w:t xml:space="preserve"> </w:t>
      </w:r>
      <w:r>
        <w:t xml:space="preserve">analyse les taux de positivité et de subjectivité de chacune de ces phrases. </w:t>
      </w:r>
    </w:p>
    <w:p w:rsidR="00C55CD1" w:rsidRDefault="00C55CD1" w:rsidP="00C55CD1">
      <w:pPr>
        <w:pStyle w:val="Titre2"/>
      </w:pPr>
      <w:r>
        <w:t>8</w:t>
      </w:r>
      <w:r w:rsidRPr="00C55CD1">
        <w:t>.</w:t>
      </w:r>
    </w:p>
    <w:p w:rsidR="00C55CD1" w:rsidRDefault="00C55CD1" w:rsidP="00C55CD1">
      <w:r>
        <w:t>…</w:t>
      </w:r>
    </w:p>
    <w:p w:rsidR="00C55CD1" w:rsidRDefault="00C55CD1" w:rsidP="00C55CD1">
      <w:pPr>
        <w:pStyle w:val="Titre2"/>
      </w:pPr>
      <w:r>
        <w:t>9</w:t>
      </w:r>
      <w:r w:rsidRPr="00C55CD1">
        <w:t>.</w:t>
      </w:r>
    </w:p>
    <w:p w:rsidR="00C55CD1" w:rsidRPr="00C55CD1" w:rsidRDefault="00C55CD1" w:rsidP="00C55CD1">
      <w:r>
        <w:t>Fait.</w:t>
      </w:r>
    </w:p>
    <w:p w:rsidR="00C55CD1" w:rsidRDefault="00C55CD1" w:rsidP="00C55CD1"/>
    <w:p w:rsidR="00C55CD1" w:rsidRPr="00C55CD1" w:rsidRDefault="00C55CD1" w:rsidP="00C55CD1"/>
    <w:p w:rsidR="00463E5E" w:rsidRPr="00463E5E" w:rsidRDefault="00463E5E" w:rsidP="00463E5E"/>
    <w:p w:rsidR="00177E2D" w:rsidRPr="001302FB" w:rsidRDefault="00177E2D" w:rsidP="001302FB"/>
    <w:p w:rsidR="006D4B38" w:rsidRPr="006D4B38" w:rsidRDefault="006D4B38" w:rsidP="006D4B38"/>
    <w:p w:rsidR="006D4B38" w:rsidRPr="008B299E" w:rsidRDefault="006D4B38" w:rsidP="008B299E"/>
    <w:p w:rsidR="008B299E" w:rsidRPr="008B299E" w:rsidRDefault="008B299E" w:rsidP="008B299E"/>
    <w:sectPr w:rsidR="008B299E" w:rsidRPr="008B299E">
      <w:footerReference w:type="default" r:id="rId11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56C91" w:rsidRDefault="00256C91">
      <w:r>
        <w:separator/>
      </w:r>
    </w:p>
    <w:p w:rsidR="00256C91" w:rsidRDefault="00256C91"/>
  </w:endnote>
  <w:endnote w:type="continuationSeparator" w:id="0">
    <w:p w:rsidR="00256C91" w:rsidRDefault="00256C91">
      <w:r>
        <w:continuationSeparator/>
      </w:r>
    </w:p>
    <w:p w:rsidR="00256C91" w:rsidRDefault="00256C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5334" w:rsidRDefault="001C74E7">
        <w:pPr>
          <w:pStyle w:val="Pieddepag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56C91" w:rsidRDefault="00256C91">
      <w:r>
        <w:separator/>
      </w:r>
    </w:p>
    <w:p w:rsidR="00256C91" w:rsidRDefault="00256C91"/>
  </w:footnote>
  <w:footnote w:type="continuationSeparator" w:id="0">
    <w:p w:rsidR="00256C91" w:rsidRDefault="00256C91">
      <w:r>
        <w:continuationSeparator/>
      </w:r>
    </w:p>
    <w:p w:rsidR="00256C91" w:rsidRDefault="00256C9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epuce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enumros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523"/>
    <w:rsid w:val="000A0C85"/>
    <w:rsid w:val="001302FB"/>
    <w:rsid w:val="00177E2D"/>
    <w:rsid w:val="001C74E7"/>
    <w:rsid w:val="00256C91"/>
    <w:rsid w:val="00333750"/>
    <w:rsid w:val="003B4572"/>
    <w:rsid w:val="00433523"/>
    <w:rsid w:val="00462126"/>
    <w:rsid w:val="00463E5E"/>
    <w:rsid w:val="00531807"/>
    <w:rsid w:val="005679DA"/>
    <w:rsid w:val="00583EB9"/>
    <w:rsid w:val="006D4B38"/>
    <w:rsid w:val="00704440"/>
    <w:rsid w:val="00771613"/>
    <w:rsid w:val="00794594"/>
    <w:rsid w:val="00881780"/>
    <w:rsid w:val="008B299E"/>
    <w:rsid w:val="0092203E"/>
    <w:rsid w:val="00950E70"/>
    <w:rsid w:val="00A47561"/>
    <w:rsid w:val="00B5435F"/>
    <w:rsid w:val="00B71283"/>
    <w:rsid w:val="00BB75AB"/>
    <w:rsid w:val="00C55CD1"/>
    <w:rsid w:val="00C74D2E"/>
    <w:rsid w:val="00D8351B"/>
    <w:rsid w:val="00ED28F4"/>
    <w:rsid w:val="00F31351"/>
    <w:rsid w:val="00F65334"/>
    <w:rsid w:val="00FE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FAD9"/>
  <w15:chartTrackingRefBased/>
  <w15:docId w15:val="{8CA6DE9C-3934-E144-9398-B3F5CB929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fr-FR" w:eastAsia="ja-JP" w:bidi="fr-FR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99E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B299E"/>
    <w:pPr>
      <w:keepNext/>
      <w:keepLines/>
      <w:pBdr>
        <w:bottom w:val="single" w:sz="12" w:space="12" w:color="56152F" w:themeColor="accent4"/>
      </w:pBdr>
      <w:spacing w:before="12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puces">
    <w:name w:val="List Bullet"/>
    <w:basedOn w:val="Normal"/>
    <w:uiPriority w:val="9"/>
    <w:qFormat/>
    <w:pPr>
      <w:numPr>
        <w:numId w:val="3"/>
      </w:numPr>
    </w:pPr>
  </w:style>
  <w:style w:type="character" w:customStyle="1" w:styleId="Titre1Car">
    <w:name w:val="Titre 1 Car"/>
    <w:basedOn w:val="Policepardfaut"/>
    <w:link w:val="Titre1"/>
    <w:uiPriority w:val="9"/>
    <w:rsid w:val="008B299E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enumros">
    <w:name w:val="List Number"/>
    <w:basedOn w:val="Normal"/>
    <w:uiPriority w:val="9"/>
    <w:qFormat/>
    <w:pPr>
      <w:numPr>
        <w:numId w:val="4"/>
      </w:numPr>
    </w:pPr>
  </w:style>
  <w:style w:type="paragraph" w:styleId="En-tte">
    <w:name w:val="header"/>
    <w:basedOn w:val="Normal"/>
    <w:link w:val="En-tteCar"/>
    <w:uiPriority w:val="99"/>
    <w:unhideWhenUsed/>
    <w:qFormat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itre">
    <w:name w:val="Title"/>
    <w:basedOn w:val="Normal"/>
    <w:link w:val="TitreC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ous-titre">
    <w:name w:val="Subtitle"/>
    <w:basedOn w:val="Normal"/>
    <w:link w:val="Sous-titreC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ous-titreCar">
    <w:name w:val="Sous-titre Car"/>
    <w:basedOn w:val="Policepardfaut"/>
    <w:link w:val="Sous-titre"/>
    <w:uiPriority w:val="11"/>
    <w:semiHidden/>
    <w:rPr>
      <w:rFonts w:eastAsiaTheme="minorEastAsia"/>
      <w:caps/>
      <w:sz w:val="40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itredulivre">
    <w:name w:val="Book Title"/>
    <w:basedOn w:val="Policepardfau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ccentuationlgre">
    <w:name w:val="Subtle Emphasis"/>
    <w:basedOn w:val="Policepardfaut"/>
    <w:uiPriority w:val="19"/>
    <w:semiHidden/>
    <w:unhideWhenUsed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semiHidden/>
    <w:unhideWhenUsed/>
    <w:qFormat/>
    <w:rPr>
      <w:b/>
      <w:iCs/>
      <w:color w:val="262626" w:themeColor="text1" w:themeTint="D9"/>
    </w:rPr>
  </w:style>
  <w:style w:type="character" w:styleId="Accentuationintense">
    <w:name w:val="Intense Emphasis"/>
    <w:basedOn w:val="Policepardfau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itationCar">
    <w:name w:val="Citation Car"/>
    <w:basedOn w:val="Policepardfaut"/>
    <w:link w:val="Citation"/>
    <w:uiPriority w:val="29"/>
    <w:semiHidden/>
    <w:rPr>
      <w:i/>
      <w:iCs/>
      <w:sz w:val="36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b/>
      <w:i/>
      <w:iCs/>
      <w:sz w:val="36"/>
    </w:rPr>
  </w:style>
  <w:style w:type="character" w:styleId="Rfrencelgre">
    <w:name w:val="Subtle Reference"/>
    <w:basedOn w:val="Policepardfau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character" w:styleId="Lienhypertexte">
    <w:name w:val="Hyperlink"/>
    <w:basedOn w:val="Policepardfaut"/>
    <w:uiPriority w:val="99"/>
    <w:unhideWhenUsed/>
    <w:rPr>
      <w:color w:val="731C3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475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ntwordsfree.com/stopwords/frenc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assimodo.github.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ssim/Library/Containers/com.microsoft.Word/Data/Library/Application%20Support/Microsoft/Office/16.0/DTS/fr-FR%7b4C63E84A-D853-1942-BC1B-3018691938EB%7d/%7b201090F8-1446-0146-AABB-F8622160C6EF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Prendre des notes.dotx</Template>
  <TotalTime>2</TotalTime>
  <Pages>3</Pages>
  <Words>314</Words>
  <Characters>1729</Characters>
  <Application>Microsoft Office Word</Application>
  <DocSecurity>0</DocSecurity>
  <Lines>14</Lines>
  <Paragraphs>4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&lt;Lorem Ipsum&gt;</vt:lpstr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nassim derras</dc:creator>
  <cp:keywords/>
  <dc:description/>
  <cp:lastModifiedBy>nassim derras</cp:lastModifiedBy>
  <cp:revision>3</cp:revision>
  <dcterms:created xsi:type="dcterms:W3CDTF">2020-11-09T18:56:00Z</dcterms:created>
  <dcterms:modified xsi:type="dcterms:W3CDTF">2020-11-09T19:07:00Z</dcterms:modified>
</cp:coreProperties>
</file>